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753" w:rsidRPr="00E06084" w:rsidRDefault="00386EA8">
      <w:pPr>
        <w:rPr>
          <w:lang w:eastAsia="nl-BE"/>
        </w:rPr>
      </w:pPr>
      <w:r w:rsidRPr="00E06084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-1113155</wp:posOffset>
                </wp:positionV>
                <wp:extent cx="1762125" cy="1173480"/>
                <wp:effectExtent l="3175" t="0" r="0" b="254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76C" w:rsidRPr="00E06084" w:rsidRDefault="00FF176C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.15pt;margin-top:-87.65pt;width:138.75pt;height:92.4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" stroked="f">
                <v:textbox style="mso-fit-shape-to-text:t">
                  <w:txbxContent>
                    <w:p w:rsidR="00FF176C" w:rsidRPr="00E06084" w:rsidRDefault="00FF176C"/>
                  </w:txbxContent>
                </v:textbox>
              </v:shape>
            </w:pict>
          </mc:Fallback>
        </mc:AlternateContent>
      </w:r>
    </w:p>
    <w:p w:rsidR="00EA24E5" w:rsidRDefault="00B52DB8" w:rsidP="00BC0AD2">
      <w:pPr>
        <w:rPr>
          <w:lang w:eastAsia="nl-BE"/>
        </w:rPr>
      </w:pPr>
      <w:r w:rsidRPr="00E06084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6765353</wp:posOffset>
                </wp:positionV>
                <wp:extent cx="3517265" cy="1128395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265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49F8" w:rsidRPr="00E06084" w:rsidRDefault="003449F8" w:rsidP="003449F8">
                            <w:pPr>
                              <w:spacing w:line="360" w:lineRule="auto"/>
                            </w:pPr>
                            <w:r w:rsidRPr="00E06084">
                              <w:t xml:space="preserve">Student: </w:t>
                            </w:r>
                            <w:r w:rsidR="00E80CAC">
                              <w:t>Lyva Van Damme</w:t>
                            </w:r>
                          </w:p>
                          <w:p w:rsidR="003449F8" w:rsidRDefault="003449F8" w:rsidP="00BB7B4B">
                            <w:pPr>
                              <w:spacing w:line="360" w:lineRule="auto"/>
                            </w:pPr>
                          </w:p>
                          <w:p w:rsidR="00BB7B4B" w:rsidRPr="00E06084" w:rsidRDefault="00BB7B4B" w:rsidP="00BB7B4B">
                            <w:pPr>
                              <w:spacing w:line="360" w:lineRule="auto"/>
                            </w:pPr>
                            <w:r w:rsidRPr="00E06084">
                              <w:t xml:space="preserve">Stagebegeleider: </w:t>
                            </w:r>
                            <w:permStart w:id="1167222288" w:edGrp="everyone"/>
                            <w:r w:rsidR="00E80CAC">
                              <w:t xml:space="preserve">Koen </w:t>
                            </w:r>
                            <w:proofErr w:type="spellStart"/>
                            <w:r w:rsidR="00E80CAC">
                              <w:t>Verhoeyen</w:t>
                            </w:r>
                            <w:proofErr w:type="spellEnd"/>
                          </w:p>
                          <w:permEnd w:id="1167222288"/>
                          <w:p w:rsidR="00BB7B4B" w:rsidRPr="00E06084" w:rsidRDefault="00FF176C" w:rsidP="00BB7B4B">
                            <w:pPr>
                              <w:spacing w:line="360" w:lineRule="auto"/>
                            </w:pPr>
                            <w:r w:rsidRPr="00E06084">
                              <w:t>Stagebedrijf</w:t>
                            </w:r>
                            <w:r w:rsidR="00BB7B4B" w:rsidRPr="00E06084">
                              <w:t xml:space="preserve">: </w:t>
                            </w:r>
                            <w:permStart w:id="1140669528" w:edGrp="everyone"/>
                            <w:r w:rsidR="00E80CAC">
                              <w:t>Delaware</w:t>
                            </w:r>
                          </w:p>
                          <w:permEnd w:id="1140669528"/>
                          <w:p w:rsidR="00BB7B4B" w:rsidRDefault="001270E8" w:rsidP="00BB7B4B">
                            <w:pPr>
                              <w:spacing w:line="360" w:lineRule="auto"/>
                            </w:pPr>
                            <w:r w:rsidRPr="00E06084">
                              <w:t>Stagementor</w:t>
                            </w:r>
                            <w:r w:rsidR="00BB7B4B" w:rsidRPr="00E06084">
                              <w:t xml:space="preserve">: </w:t>
                            </w:r>
                            <w:permStart w:id="596925446" w:edGrp="everyone"/>
                            <w:r w:rsidR="00E80CAC">
                              <w:t xml:space="preserve">Nicolas </w:t>
                            </w:r>
                            <w:proofErr w:type="spellStart"/>
                            <w:r w:rsidR="00E80CAC">
                              <w:t>Pauwelyn</w:t>
                            </w:r>
                            <w:proofErr w:type="spellEnd"/>
                          </w:p>
                          <w:p w:rsidR="003449F8" w:rsidRPr="00E06084" w:rsidRDefault="003449F8" w:rsidP="003449F8">
                            <w:pPr>
                              <w:spacing w:line="360" w:lineRule="auto"/>
                            </w:pPr>
                            <w:r w:rsidRPr="00E06084">
                              <w:t xml:space="preserve">Academiejaar </w:t>
                            </w:r>
                            <w:permStart w:id="1027540513" w:edGrp="everyone"/>
                            <w:r w:rsidRPr="00E06084">
                              <w:t>201</w:t>
                            </w:r>
                            <w:r>
                              <w:t>8</w:t>
                            </w:r>
                            <w:r w:rsidRPr="00E06084">
                              <w:t>-201</w:t>
                            </w:r>
                            <w:r>
                              <w:t>9</w:t>
                            </w:r>
                            <w:permEnd w:id="1027540513"/>
                          </w:p>
                          <w:permEnd w:id="596925446"/>
                          <w:p w:rsidR="003449F8" w:rsidRPr="00E06084" w:rsidRDefault="003449F8" w:rsidP="00BB7B4B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-20.6pt;margin-top:532.7pt;width:276.95pt;height:8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cu4uQIAAME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" filled="f" stroked="f">
                <v:textbox>
                  <w:txbxContent>
                    <w:p w:rsidR="003449F8" w:rsidRPr="00E06084" w:rsidRDefault="003449F8" w:rsidP="003449F8">
                      <w:pPr>
                        <w:spacing w:line="360" w:lineRule="auto"/>
                      </w:pPr>
                      <w:r w:rsidRPr="00E06084">
                        <w:t xml:space="preserve">Student: </w:t>
                      </w:r>
                      <w:r w:rsidR="00E80CAC">
                        <w:t>Lyva Van Damme</w:t>
                      </w:r>
                    </w:p>
                    <w:p w:rsidR="003449F8" w:rsidRDefault="003449F8" w:rsidP="00BB7B4B">
                      <w:pPr>
                        <w:spacing w:line="360" w:lineRule="auto"/>
                      </w:pPr>
                    </w:p>
                    <w:p w:rsidR="00BB7B4B" w:rsidRPr="00E06084" w:rsidRDefault="00BB7B4B" w:rsidP="00BB7B4B">
                      <w:pPr>
                        <w:spacing w:line="360" w:lineRule="auto"/>
                      </w:pPr>
                      <w:r w:rsidRPr="00E06084">
                        <w:t xml:space="preserve">Stagebegeleider: </w:t>
                      </w:r>
                      <w:permStart w:id="1167222288" w:edGrp="everyone"/>
                      <w:r w:rsidR="00E80CAC">
                        <w:t xml:space="preserve">Koen </w:t>
                      </w:r>
                      <w:proofErr w:type="spellStart"/>
                      <w:r w:rsidR="00E80CAC">
                        <w:t>Verhoeyen</w:t>
                      </w:r>
                      <w:proofErr w:type="spellEnd"/>
                    </w:p>
                    <w:permEnd w:id="1167222288"/>
                    <w:p w:rsidR="00BB7B4B" w:rsidRPr="00E06084" w:rsidRDefault="00FF176C" w:rsidP="00BB7B4B">
                      <w:pPr>
                        <w:spacing w:line="360" w:lineRule="auto"/>
                      </w:pPr>
                      <w:r w:rsidRPr="00E06084">
                        <w:t>Stagebedrijf</w:t>
                      </w:r>
                      <w:r w:rsidR="00BB7B4B" w:rsidRPr="00E06084">
                        <w:t xml:space="preserve">: </w:t>
                      </w:r>
                      <w:permStart w:id="1140669528" w:edGrp="everyone"/>
                      <w:r w:rsidR="00E80CAC">
                        <w:t>Delaware</w:t>
                      </w:r>
                    </w:p>
                    <w:permEnd w:id="1140669528"/>
                    <w:p w:rsidR="00BB7B4B" w:rsidRDefault="001270E8" w:rsidP="00BB7B4B">
                      <w:pPr>
                        <w:spacing w:line="360" w:lineRule="auto"/>
                      </w:pPr>
                      <w:r w:rsidRPr="00E06084">
                        <w:t>Stagementor</w:t>
                      </w:r>
                      <w:r w:rsidR="00BB7B4B" w:rsidRPr="00E06084">
                        <w:t xml:space="preserve">: </w:t>
                      </w:r>
                      <w:permStart w:id="596925446" w:edGrp="everyone"/>
                      <w:r w:rsidR="00E80CAC">
                        <w:t xml:space="preserve">Nicolas </w:t>
                      </w:r>
                      <w:proofErr w:type="spellStart"/>
                      <w:r w:rsidR="00E80CAC">
                        <w:t>Pauwelyn</w:t>
                      </w:r>
                      <w:proofErr w:type="spellEnd"/>
                    </w:p>
                    <w:p w:rsidR="003449F8" w:rsidRPr="00E06084" w:rsidRDefault="003449F8" w:rsidP="003449F8">
                      <w:pPr>
                        <w:spacing w:line="360" w:lineRule="auto"/>
                      </w:pPr>
                      <w:r w:rsidRPr="00E06084">
                        <w:t xml:space="preserve">Academiejaar </w:t>
                      </w:r>
                      <w:permStart w:id="1027540513" w:edGrp="everyone"/>
                      <w:r w:rsidRPr="00E06084">
                        <w:t>201</w:t>
                      </w:r>
                      <w:r>
                        <w:t>8</w:t>
                      </w:r>
                      <w:r w:rsidRPr="00E06084">
                        <w:t>-201</w:t>
                      </w:r>
                      <w:r>
                        <w:t>9</w:t>
                      </w:r>
                      <w:permEnd w:id="1027540513"/>
                    </w:p>
                    <w:permEnd w:id="596925446"/>
                    <w:p w:rsidR="003449F8" w:rsidRPr="00E06084" w:rsidRDefault="003449F8" w:rsidP="00BB7B4B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E06084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-40005</wp:posOffset>
                </wp:positionH>
                <wp:positionV relativeFrom="paragraph">
                  <wp:posOffset>2193353</wp:posOffset>
                </wp:positionV>
                <wp:extent cx="6143625" cy="3000375"/>
                <wp:effectExtent l="0" t="0" r="0" b="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300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753" w:rsidRPr="00E06084" w:rsidRDefault="00F24AE8" w:rsidP="00E02C45">
                            <w:pPr>
                              <w:pStyle w:val="Tussenpaginatitel"/>
                              <w:rPr>
                                <w:color w:val="auto"/>
                                <w:sz w:val="60"/>
                                <w:szCs w:val="60"/>
                              </w:rPr>
                            </w:pPr>
                            <w:r w:rsidRPr="00E06084">
                              <w:rPr>
                                <w:color w:val="auto"/>
                                <w:sz w:val="60"/>
                                <w:szCs w:val="60"/>
                              </w:rPr>
                              <w:t>Stageverslag</w:t>
                            </w:r>
                          </w:p>
                          <w:p w:rsidR="00FF176C" w:rsidRPr="00E06084" w:rsidRDefault="00FF176C" w:rsidP="00E02C45">
                            <w:pPr>
                              <w:pStyle w:val="Tussenpaginatitel"/>
                              <w:rPr>
                                <w:color w:val="auto"/>
                                <w:sz w:val="60"/>
                                <w:szCs w:val="60"/>
                              </w:rPr>
                            </w:pPr>
                            <w:r w:rsidRPr="00E06084">
                              <w:rPr>
                                <w:color w:val="auto"/>
                                <w:sz w:val="60"/>
                                <w:szCs w:val="60"/>
                              </w:rPr>
                              <w:t>Bachelor toegepaste informatica</w:t>
                            </w:r>
                          </w:p>
                          <w:p w:rsidR="00D14A15" w:rsidRPr="00F341CB" w:rsidRDefault="00E80CAC" w:rsidP="00E02C45">
                            <w:pPr>
                              <w:pStyle w:val="Tussenpaginatitel"/>
                              <w:rPr>
                                <w:color w:val="auto"/>
                              </w:rPr>
                            </w:pPr>
                            <w:permStart w:id="1317023521" w:edGrp="everyone"/>
                            <w:r w:rsidRPr="00F341CB">
                              <w:rPr>
                                <w:color w:val="auto"/>
                              </w:rPr>
                              <w:t>Enterprise messaging</w:t>
                            </w:r>
                          </w:p>
                          <w:p w:rsidR="00D14A15" w:rsidRPr="00E80CAC" w:rsidRDefault="00E80CAC" w:rsidP="00E02C45">
                            <w:pPr>
                              <w:pStyle w:val="Tussenpaginatitel"/>
                              <w:rPr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E80CAC">
                              <w:rPr>
                                <w:color w:val="auto"/>
                                <w:sz w:val="36"/>
                                <w:szCs w:val="36"/>
                              </w:rPr>
                              <w:t>Enterprise messaging toe gepast op een</w:t>
                            </w:r>
                            <w:r>
                              <w:rPr>
                                <w:color w:val="auto"/>
                                <w:sz w:val="36"/>
                                <w:szCs w:val="36"/>
                              </w:rPr>
                              <w:t xml:space="preserve"> business case</w:t>
                            </w:r>
                            <w:permEnd w:id="131702352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" o:spid="_x0000_s1028" type="#_x0000_t202" style="position:absolute;margin-left:-3.15pt;margin-top:172.7pt;width:483.75pt;height:236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" filled="f" stroked="f">
                <v:textbox>
                  <w:txbxContent>
                    <w:p w:rsidR="00D56753" w:rsidRPr="00E06084" w:rsidRDefault="00F24AE8" w:rsidP="00E02C45">
                      <w:pPr>
                        <w:pStyle w:val="Tussenpaginatitel"/>
                        <w:rPr>
                          <w:color w:val="auto"/>
                          <w:sz w:val="60"/>
                          <w:szCs w:val="60"/>
                        </w:rPr>
                      </w:pPr>
                      <w:r w:rsidRPr="00E06084">
                        <w:rPr>
                          <w:color w:val="auto"/>
                          <w:sz w:val="60"/>
                          <w:szCs w:val="60"/>
                        </w:rPr>
                        <w:t>Stageverslag</w:t>
                      </w:r>
                    </w:p>
                    <w:p w:rsidR="00FF176C" w:rsidRPr="00E06084" w:rsidRDefault="00FF176C" w:rsidP="00E02C45">
                      <w:pPr>
                        <w:pStyle w:val="Tussenpaginatitel"/>
                        <w:rPr>
                          <w:color w:val="auto"/>
                          <w:sz w:val="60"/>
                          <w:szCs w:val="60"/>
                        </w:rPr>
                      </w:pPr>
                      <w:r w:rsidRPr="00E06084">
                        <w:rPr>
                          <w:color w:val="auto"/>
                          <w:sz w:val="60"/>
                          <w:szCs w:val="60"/>
                        </w:rPr>
                        <w:t>Bachelor toegepaste informatica</w:t>
                      </w:r>
                    </w:p>
                    <w:p w:rsidR="00D14A15" w:rsidRPr="00F341CB" w:rsidRDefault="00E80CAC" w:rsidP="00E02C45">
                      <w:pPr>
                        <w:pStyle w:val="Tussenpaginatitel"/>
                        <w:rPr>
                          <w:color w:val="auto"/>
                        </w:rPr>
                      </w:pPr>
                      <w:permStart w:id="1317023521" w:edGrp="everyone"/>
                      <w:r w:rsidRPr="00F341CB">
                        <w:rPr>
                          <w:color w:val="auto"/>
                        </w:rPr>
                        <w:t>Enterprise messaging</w:t>
                      </w:r>
                    </w:p>
                    <w:p w:rsidR="00D14A15" w:rsidRPr="00E80CAC" w:rsidRDefault="00E80CAC" w:rsidP="00E02C45">
                      <w:pPr>
                        <w:pStyle w:val="Tussenpaginatitel"/>
                        <w:rPr>
                          <w:color w:val="auto"/>
                          <w:sz w:val="36"/>
                          <w:szCs w:val="36"/>
                        </w:rPr>
                      </w:pPr>
                      <w:r w:rsidRPr="00E80CAC">
                        <w:rPr>
                          <w:color w:val="auto"/>
                          <w:sz w:val="36"/>
                          <w:szCs w:val="36"/>
                        </w:rPr>
                        <w:t>Enterprise messaging toe gepast op een</w:t>
                      </w:r>
                      <w:r>
                        <w:rPr>
                          <w:color w:val="auto"/>
                          <w:sz w:val="36"/>
                          <w:szCs w:val="36"/>
                        </w:rPr>
                        <w:t xml:space="preserve"> business case</w:t>
                      </w:r>
                      <w:permEnd w:id="1317023521"/>
                    </w:p>
                  </w:txbxContent>
                </v:textbox>
                <w10:wrap anchorx="margin"/>
              </v:shape>
            </w:pict>
          </mc:Fallback>
        </mc:AlternateContent>
      </w:r>
      <w:r w:rsidR="00386EA8" w:rsidRPr="00E06084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3336290</wp:posOffset>
                </wp:positionH>
                <wp:positionV relativeFrom="paragraph">
                  <wp:posOffset>7035800</wp:posOffset>
                </wp:positionV>
                <wp:extent cx="2767330" cy="1128395"/>
                <wp:effectExtent l="0" t="2540" r="0" b="254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330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49F8" w:rsidRDefault="003449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262.7pt;margin-top:554pt;width:217.9pt;height:8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7cX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" filled="f" stroked="f">
                <v:textbox>
                  <w:txbxContent>
                    <w:p w:rsidR="003449F8" w:rsidRDefault="003449F8"/>
                  </w:txbxContent>
                </v:textbox>
              </v:shape>
            </w:pict>
          </mc:Fallback>
        </mc:AlternateContent>
      </w: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Pr="00E40394" w:rsidRDefault="00E40394" w:rsidP="00E40394">
      <w:pPr>
        <w:rPr>
          <w:lang w:eastAsia="nl-BE"/>
        </w:rPr>
      </w:pPr>
    </w:p>
    <w:p w:rsidR="00E40394" w:rsidRDefault="00E40394" w:rsidP="00E40394">
      <w:pPr>
        <w:rPr>
          <w:lang w:eastAsia="nl-BE"/>
        </w:rPr>
      </w:pPr>
    </w:p>
    <w:p w:rsidR="00E40394" w:rsidRDefault="00E40394">
      <w:pPr>
        <w:rPr>
          <w:lang w:eastAsia="nl-BE"/>
        </w:rPr>
      </w:pPr>
      <w:r>
        <w:rPr>
          <w:lang w:eastAsia="nl-BE"/>
        </w:rPr>
        <w:br w:type="page"/>
      </w:r>
    </w:p>
    <w:p w:rsidR="00E40394" w:rsidRDefault="00E40394" w:rsidP="00E40394">
      <w:pPr>
        <w:rPr>
          <w:lang w:eastAsia="nl-BE"/>
        </w:rPr>
      </w:pPr>
      <w:r>
        <w:rPr>
          <w:lang w:eastAsia="nl-BE"/>
        </w:rPr>
        <w:lastRenderedPageBreak/>
        <w:t>Inhoudsopgave</w:t>
      </w:r>
    </w:p>
    <w:p w:rsidR="00E40394" w:rsidRDefault="00E40394" w:rsidP="00E40394">
      <w:pPr>
        <w:rPr>
          <w:lang w:eastAsia="nl-BE"/>
        </w:rPr>
      </w:pPr>
    </w:p>
    <w:p w:rsidR="00E40394" w:rsidRDefault="00E40394">
      <w:pPr>
        <w:rPr>
          <w:lang w:eastAsia="nl-BE"/>
        </w:rPr>
      </w:pPr>
      <w:r>
        <w:rPr>
          <w:lang w:eastAsia="nl-BE"/>
        </w:rPr>
        <w:br w:type="page"/>
      </w:r>
    </w:p>
    <w:p w:rsidR="00E40394" w:rsidRDefault="00C00883" w:rsidP="00C00883">
      <w:pPr>
        <w:pStyle w:val="Tussenpaginatitel"/>
        <w:rPr>
          <w:lang w:eastAsia="nl-BE"/>
        </w:rPr>
      </w:pPr>
      <w:r>
        <w:rPr>
          <w:lang w:eastAsia="nl-BE"/>
        </w:rPr>
        <w:lastRenderedPageBreak/>
        <w:t>Voorwoord</w:t>
      </w:r>
    </w:p>
    <w:p w:rsidR="00C00883" w:rsidRDefault="00B57CEC" w:rsidP="00C00883">
      <w:pPr>
        <w:rPr>
          <w:lang w:eastAsia="nl-BE"/>
        </w:rPr>
      </w:pPr>
      <w:r>
        <w:rPr>
          <w:lang w:eastAsia="nl-BE"/>
        </w:rPr>
        <w:t xml:space="preserve">Dit stageverslag werd geschreven tijdens mijn stagetraject </w:t>
      </w:r>
      <w:r w:rsidR="00990498">
        <w:rPr>
          <w:lang w:eastAsia="nl-BE"/>
        </w:rPr>
        <w:t>bij Delaware.</w:t>
      </w:r>
    </w:p>
    <w:p w:rsidR="00990498" w:rsidRDefault="00990498" w:rsidP="00C00883">
      <w:pPr>
        <w:rPr>
          <w:lang w:eastAsia="nl-BE"/>
        </w:rPr>
      </w:pPr>
      <w:r>
        <w:rPr>
          <w:lang w:eastAsia="nl-BE"/>
        </w:rPr>
        <w:t xml:space="preserve">Ik wil graag mijn ouders bedanken om mij bij te staan </w:t>
      </w:r>
      <w:r w:rsidR="0020523B">
        <w:rPr>
          <w:lang w:eastAsia="nl-BE"/>
        </w:rPr>
        <w:t>bij deze nieuwe ervaring.</w:t>
      </w:r>
    </w:p>
    <w:p w:rsidR="0020523B" w:rsidRDefault="0020523B" w:rsidP="00C00883">
      <w:pPr>
        <w:rPr>
          <w:lang w:eastAsia="nl-BE"/>
        </w:rPr>
      </w:pPr>
      <w:r>
        <w:rPr>
          <w:lang w:eastAsia="nl-BE"/>
        </w:rPr>
        <w:t xml:space="preserve">Ook wil ik graag mijn broer en zus bedanken om mij te steunen wanneer nodig en hun positieve ingesteldheid. </w:t>
      </w:r>
    </w:p>
    <w:p w:rsidR="00F341CB" w:rsidRDefault="00F341CB" w:rsidP="00C00883">
      <w:pPr>
        <w:rPr>
          <w:lang w:eastAsia="nl-BE"/>
        </w:rPr>
      </w:pPr>
      <w:r>
        <w:rPr>
          <w:lang w:eastAsia="nl-BE"/>
        </w:rPr>
        <w:t xml:space="preserve">Ik wil ook graag mijn collega’s binnen het </w:t>
      </w:r>
      <w:proofErr w:type="gramStart"/>
      <w:r>
        <w:rPr>
          <w:lang w:eastAsia="nl-BE"/>
        </w:rPr>
        <w:t>SAP integratie</w:t>
      </w:r>
      <w:proofErr w:type="gramEnd"/>
      <w:r>
        <w:rPr>
          <w:lang w:eastAsia="nl-BE"/>
        </w:rPr>
        <w:t xml:space="preserve"> team van Delaware bedanken voor hun positieve instelling en open hartigheid. Elk moment voelde ik mij goed binnen de groep. Dit maakte de stage nog </w:t>
      </w:r>
      <w:bookmarkStart w:id="0" w:name="_GoBack"/>
      <w:bookmarkEnd w:id="0"/>
    </w:p>
    <w:p w:rsidR="00C00883" w:rsidRDefault="00C00883">
      <w:pPr>
        <w:rPr>
          <w:lang w:eastAsia="nl-BE"/>
        </w:rPr>
      </w:pPr>
      <w:r>
        <w:rPr>
          <w:lang w:eastAsia="nl-BE"/>
        </w:rPr>
        <w:br w:type="page"/>
      </w:r>
    </w:p>
    <w:p w:rsidR="00C00883" w:rsidRDefault="00C00883" w:rsidP="00C00883">
      <w:pPr>
        <w:pStyle w:val="Tussenpaginatitel"/>
        <w:rPr>
          <w:lang w:eastAsia="nl-BE"/>
        </w:rPr>
      </w:pPr>
      <w:r>
        <w:rPr>
          <w:lang w:eastAsia="nl-BE"/>
        </w:rPr>
        <w:lastRenderedPageBreak/>
        <w:t>Delaware</w:t>
      </w:r>
    </w:p>
    <w:p w:rsidR="00C00883" w:rsidRDefault="00C00883" w:rsidP="00C00883">
      <w:pPr>
        <w:rPr>
          <w:lang w:eastAsia="nl-BE"/>
        </w:rPr>
      </w:pPr>
    </w:p>
    <w:p w:rsidR="00C00883" w:rsidRDefault="00C00883">
      <w:pPr>
        <w:rPr>
          <w:lang w:eastAsia="nl-BE"/>
        </w:rPr>
      </w:pPr>
      <w:r>
        <w:rPr>
          <w:lang w:eastAsia="nl-BE"/>
        </w:rPr>
        <w:br w:type="page"/>
      </w:r>
    </w:p>
    <w:p w:rsidR="00C00883" w:rsidRDefault="00C00883" w:rsidP="00C00883">
      <w:pPr>
        <w:pStyle w:val="Tussenpaginatitel"/>
        <w:rPr>
          <w:lang w:eastAsia="nl-BE"/>
        </w:rPr>
      </w:pPr>
      <w:r>
        <w:rPr>
          <w:lang w:eastAsia="nl-BE"/>
        </w:rPr>
        <w:lastRenderedPageBreak/>
        <w:t>Stageopdracht</w:t>
      </w:r>
    </w:p>
    <w:p w:rsidR="00C00883" w:rsidRDefault="00C00883" w:rsidP="00C00883">
      <w:pPr>
        <w:pStyle w:val="Tussenpaginasubtitel"/>
        <w:rPr>
          <w:lang w:eastAsia="nl-BE"/>
        </w:rPr>
      </w:pPr>
      <w:r>
        <w:rPr>
          <w:lang w:eastAsia="nl-BE"/>
        </w:rPr>
        <w:t>Beginsituatie</w:t>
      </w:r>
    </w:p>
    <w:p w:rsidR="00C00883" w:rsidRDefault="00C00883" w:rsidP="00B57CEC">
      <w:pPr>
        <w:rPr>
          <w:lang w:eastAsia="nl-BE"/>
        </w:rPr>
      </w:pPr>
    </w:p>
    <w:p w:rsidR="00C00883" w:rsidRDefault="00C00883" w:rsidP="00C00883">
      <w:pPr>
        <w:pStyle w:val="Tussenpaginasubtitel"/>
        <w:rPr>
          <w:lang w:eastAsia="nl-BE"/>
        </w:rPr>
      </w:pPr>
      <w:r>
        <w:rPr>
          <w:lang w:eastAsia="nl-BE"/>
        </w:rPr>
        <w:t>Doel van de opdrachten</w:t>
      </w:r>
    </w:p>
    <w:p w:rsidR="00C00883" w:rsidRDefault="00C00883" w:rsidP="00B57CEC">
      <w:pPr>
        <w:rPr>
          <w:lang w:eastAsia="nl-BE"/>
        </w:rPr>
      </w:pPr>
    </w:p>
    <w:p w:rsidR="00C00883" w:rsidRDefault="00C00883" w:rsidP="00C00883">
      <w:pPr>
        <w:pStyle w:val="Tussenpaginasubtitel"/>
        <w:rPr>
          <w:lang w:eastAsia="nl-BE"/>
        </w:rPr>
      </w:pPr>
      <w:r>
        <w:rPr>
          <w:lang w:eastAsia="nl-BE"/>
        </w:rPr>
        <w:t>Uitwerking</w:t>
      </w:r>
    </w:p>
    <w:p w:rsidR="00C00883" w:rsidRDefault="00C00883" w:rsidP="00B57CEC">
      <w:pPr>
        <w:rPr>
          <w:lang w:eastAsia="nl-BE"/>
        </w:rPr>
      </w:pPr>
    </w:p>
    <w:p w:rsidR="00C00883" w:rsidRDefault="00C00883" w:rsidP="00C00883">
      <w:pPr>
        <w:pStyle w:val="Tussenpaginasubtitel"/>
        <w:rPr>
          <w:lang w:eastAsia="nl-BE"/>
        </w:rPr>
      </w:pPr>
      <w:r>
        <w:rPr>
          <w:lang w:eastAsia="nl-BE"/>
        </w:rPr>
        <w:t>Eindresultaat</w:t>
      </w:r>
    </w:p>
    <w:p w:rsidR="00C00883" w:rsidRDefault="00C00883" w:rsidP="00B57CEC">
      <w:pPr>
        <w:rPr>
          <w:lang w:eastAsia="nl-BE"/>
        </w:rPr>
      </w:pPr>
    </w:p>
    <w:p w:rsidR="00C00883" w:rsidRDefault="00C00883" w:rsidP="00C00883">
      <w:pPr>
        <w:pStyle w:val="Tussenpaginasubtitel"/>
        <w:rPr>
          <w:lang w:eastAsia="nl-BE"/>
        </w:rPr>
      </w:pPr>
      <w:r>
        <w:rPr>
          <w:lang w:eastAsia="nl-BE"/>
        </w:rPr>
        <w:t>Business doelstellingen</w:t>
      </w:r>
    </w:p>
    <w:p w:rsidR="00C00883" w:rsidRDefault="00C00883" w:rsidP="00B57CEC">
      <w:pPr>
        <w:rPr>
          <w:lang w:eastAsia="nl-BE"/>
        </w:rPr>
      </w:pPr>
    </w:p>
    <w:p w:rsidR="00C00883" w:rsidRDefault="00C00883" w:rsidP="00C00883">
      <w:pPr>
        <w:pStyle w:val="Tussenpaginasubtitel"/>
        <w:rPr>
          <w:lang w:eastAsia="nl-BE"/>
        </w:rPr>
      </w:pPr>
      <w:r>
        <w:rPr>
          <w:lang w:eastAsia="nl-BE"/>
        </w:rPr>
        <w:t>Persoonlijke doelstellingen</w:t>
      </w:r>
    </w:p>
    <w:p w:rsidR="00C00883" w:rsidRDefault="00C00883" w:rsidP="00B57CEC">
      <w:pPr>
        <w:rPr>
          <w:lang w:eastAsia="nl-BE"/>
        </w:rPr>
      </w:pPr>
    </w:p>
    <w:p w:rsidR="00C00883" w:rsidRDefault="00C00883" w:rsidP="00C00883">
      <w:pPr>
        <w:pStyle w:val="Tussenpaginatitel"/>
        <w:rPr>
          <w:lang w:eastAsia="nl-BE"/>
        </w:rPr>
      </w:pPr>
      <w:r>
        <w:rPr>
          <w:lang w:eastAsia="nl-BE"/>
        </w:rPr>
        <w:br w:type="page"/>
      </w:r>
      <w:r>
        <w:rPr>
          <w:lang w:eastAsia="nl-BE"/>
        </w:rPr>
        <w:lastRenderedPageBreak/>
        <w:t>Eindreflectie</w:t>
      </w:r>
    </w:p>
    <w:p w:rsidR="00C00883" w:rsidRDefault="00C00883" w:rsidP="00C00883">
      <w:pPr>
        <w:rPr>
          <w:lang w:eastAsia="nl-BE"/>
        </w:rPr>
      </w:pPr>
    </w:p>
    <w:p w:rsidR="00E470D2" w:rsidRDefault="00E470D2">
      <w:pPr>
        <w:rPr>
          <w:lang w:eastAsia="nl-BE"/>
        </w:rPr>
      </w:pPr>
      <w:r>
        <w:rPr>
          <w:lang w:eastAsia="nl-BE"/>
        </w:rPr>
        <w:br w:type="page"/>
      </w:r>
    </w:p>
    <w:p w:rsidR="00C00883" w:rsidRDefault="00E470D2" w:rsidP="00E470D2">
      <w:pPr>
        <w:pStyle w:val="Tussenpaginatitel"/>
        <w:rPr>
          <w:lang w:eastAsia="nl-BE"/>
        </w:rPr>
      </w:pPr>
      <w:r>
        <w:rPr>
          <w:lang w:eastAsia="nl-BE"/>
        </w:rPr>
        <w:lastRenderedPageBreak/>
        <w:t>Verklarende woordenlijst</w:t>
      </w:r>
    </w:p>
    <w:p w:rsidR="00E470D2" w:rsidRDefault="00E470D2" w:rsidP="00E470D2">
      <w:pPr>
        <w:rPr>
          <w:lang w:eastAsia="nl-BE"/>
        </w:rPr>
      </w:pPr>
    </w:p>
    <w:p w:rsidR="00E470D2" w:rsidRDefault="00E470D2">
      <w:pPr>
        <w:rPr>
          <w:lang w:eastAsia="nl-BE"/>
        </w:rPr>
      </w:pPr>
      <w:r>
        <w:rPr>
          <w:lang w:eastAsia="nl-BE"/>
        </w:rPr>
        <w:br w:type="page"/>
      </w:r>
    </w:p>
    <w:p w:rsidR="00E470D2" w:rsidRDefault="00E470D2" w:rsidP="00E470D2">
      <w:pPr>
        <w:pStyle w:val="Tussenpaginatitel"/>
        <w:rPr>
          <w:lang w:eastAsia="nl-BE"/>
        </w:rPr>
      </w:pPr>
      <w:r>
        <w:rPr>
          <w:lang w:eastAsia="nl-BE"/>
        </w:rPr>
        <w:lastRenderedPageBreak/>
        <w:t>Bibliografie</w:t>
      </w:r>
    </w:p>
    <w:p w:rsidR="00E470D2" w:rsidRPr="00E40394" w:rsidRDefault="00E470D2" w:rsidP="00E470D2">
      <w:pPr>
        <w:rPr>
          <w:lang w:eastAsia="nl-BE"/>
        </w:rPr>
      </w:pPr>
    </w:p>
    <w:sectPr w:rsidR="00E470D2" w:rsidRPr="00E40394" w:rsidSect="00E06084">
      <w:headerReference w:type="default" r:id="rId7"/>
      <w:footerReference w:type="first" r:id="rId8"/>
      <w:pgSz w:w="11906" w:h="16838" w:code="9"/>
      <w:pgMar w:top="2809" w:right="1418" w:bottom="1418" w:left="1418" w:header="90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2D0" w:rsidRDefault="009F52D0" w:rsidP="00BC0AD2">
      <w:r>
        <w:separator/>
      </w:r>
    </w:p>
  </w:endnote>
  <w:endnote w:type="continuationSeparator" w:id="0">
    <w:p w:rsidR="009F52D0" w:rsidRDefault="009F52D0" w:rsidP="00BC0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9F8" w:rsidRDefault="003449F8" w:rsidP="003449F8">
    <w:pPr>
      <w:pStyle w:val="Voettekst"/>
      <w:tabs>
        <w:tab w:val="clear" w:pos="9072"/>
        <w:tab w:val="right" w:pos="9498"/>
      </w:tabs>
      <w:ind w:right="-426"/>
    </w:pPr>
    <w:r>
      <w:rPr>
        <w:noProof/>
        <w:lang w:eastAsia="nl-BE"/>
      </w:rPr>
      <w:drawing>
        <wp:anchor distT="0" distB="0" distL="114300" distR="114300" simplePos="0" relativeHeight="251659776" behindDoc="0" locked="0" layoutInCell="1" allowOverlap="1" wp14:anchorId="4C6827C0" wp14:editId="52C9DCB9">
          <wp:simplePos x="0" y="0"/>
          <wp:positionH relativeFrom="column">
            <wp:posOffset>4963795</wp:posOffset>
          </wp:positionH>
          <wp:positionV relativeFrom="paragraph">
            <wp:posOffset>-597756</wp:posOffset>
          </wp:positionV>
          <wp:extent cx="1061085" cy="598170"/>
          <wp:effectExtent l="0" t="0" r="5715" b="0"/>
          <wp:wrapNone/>
          <wp:docPr id="23" name="Afbeelding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GENT_Logo_Pos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1085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:rsidR="003449F8" w:rsidRDefault="003449F8">
    <w:pPr>
      <w:pStyle w:val="Voettekst"/>
    </w:pPr>
  </w:p>
  <w:p w:rsidR="003449F8" w:rsidRDefault="003449F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2D0" w:rsidRDefault="009F52D0" w:rsidP="00BC0AD2">
      <w:r>
        <w:separator/>
      </w:r>
    </w:p>
  </w:footnote>
  <w:footnote w:type="continuationSeparator" w:id="0">
    <w:p w:rsidR="009F52D0" w:rsidRDefault="009F52D0" w:rsidP="00BC0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C4" w:rsidRDefault="00386EA8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1267460" cy="867410"/>
          <wp:effectExtent l="0" t="0" r="8890" b="8890"/>
          <wp:wrapNone/>
          <wp:docPr id="1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46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A24E5" w:rsidRDefault="00EA24E5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EA8"/>
    <w:rsid w:val="00005180"/>
    <w:rsid w:val="00017696"/>
    <w:rsid w:val="000205B2"/>
    <w:rsid w:val="00054172"/>
    <w:rsid w:val="00066E54"/>
    <w:rsid w:val="00077B3F"/>
    <w:rsid w:val="00077E0A"/>
    <w:rsid w:val="000F1CC4"/>
    <w:rsid w:val="00114242"/>
    <w:rsid w:val="001270E8"/>
    <w:rsid w:val="00131B19"/>
    <w:rsid w:val="0018235E"/>
    <w:rsid w:val="00186632"/>
    <w:rsid w:val="00200465"/>
    <w:rsid w:val="0020523B"/>
    <w:rsid w:val="002331AD"/>
    <w:rsid w:val="0024199E"/>
    <w:rsid w:val="00271A43"/>
    <w:rsid w:val="00282338"/>
    <w:rsid w:val="002F7853"/>
    <w:rsid w:val="00334903"/>
    <w:rsid w:val="003363EB"/>
    <w:rsid w:val="003449F8"/>
    <w:rsid w:val="00386EA8"/>
    <w:rsid w:val="003E69B3"/>
    <w:rsid w:val="00402DB2"/>
    <w:rsid w:val="0041424C"/>
    <w:rsid w:val="00440E12"/>
    <w:rsid w:val="00450B6F"/>
    <w:rsid w:val="004514A8"/>
    <w:rsid w:val="00451D52"/>
    <w:rsid w:val="00460787"/>
    <w:rsid w:val="00475B32"/>
    <w:rsid w:val="00483FC5"/>
    <w:rsid w:val="00496138"/>
    <w:rsid w:val="004A323E"/>
    <w:rsid w:val="0050220F"/>
    <w:rsid w:val="00526422"/>
    <w:rsid w:val="00532D62"/>
    <w:rsid w:val="00547088"/>
    <w:rsid w:val="00552D65"/>
    <w:rsid w:val="00567222"/>
    <w:rsid w:val="005B54B9"/>
    <w:rsid w:val="005F15EC"/>
    <w:rsid w:val="00623D9E"/>
    <w:rsid w:val="00630FB4"/>
    <w:rsid w:val="00651F56"/>
    <w:rsid w:val="0065271A"/>
    <w:rsid w:val="00661F5D"/>
    <w:rsid w:val="00662CBB"/>
    <w:rsid w:val="00677A94"/>
    <w:rsid w:val="006C29A1"/>
    <w:rsid w:val="006E2C7F"/>
    <w:rsid w:val="00705346"/>
    <w:rsid w:val="0071560A"/>
    <w:rsid w:val="00765D98"/>
    <w:rsid w:val="00794F59"/>
    <w:rsid w:val="007A4A57"/>
    <w:rsid w:val="007D5B61"/>
    <w:rsid w:val="007E6E0C"/>
    <w:rsid w:val="008F5C80"/>
    <w:rsid w:val="00906675"/>
    <w:rsid w:val="00941D01"/>
    <w:rsid w:val="0094619F"/>
    <w:rsid w:val="00990498"/>
    <w:rsid w:val="0099334B"/>
    <w:rsid w:val="009C744C"/>
    <w:rsid w:val="009E1E66"/>
    <w:rsid w:val="009F52D0"/>
    <w:rsid w:val="00AE33E8"/>
    <w:rsid w:val="00B20F76"/>
    <w:rsid w:val="00B52DB8"/>
    <w:rsid w:val="00B57CEC"/>
    <w:rsid w:val="00B72BAA"/>
    <w:rsid w:val="00BB4046"/>
    <w:rsid w:val="00BB7B4B"/>
    <w:rsid w:val="00BC0AD2"/>
    <w:rsid w:val="00C00883"/>
    <w:rsid w:val="00C21426"/>
    <w:rsid w:val="00C2230F"/>
    <w:rsid w:val="00C65FAF"/>
    <w:rsid w:val="00C96B2E"/>
    <w:rsid w:val="00CD25C7"/>
    <w:rsid w:val="00CE7FF0"/>
    <w:rsid w:val="00D14A15"/>
    <w:rsid w:val="00D54FED"/>
    <w:rsid w:val="00D56753"/>
    <w:rsid w:val="00D57020"/>
    <w:rsid w:val="00DA53B4"/>
    <w:rsid w:val="00DB2A2F"/>
    <w:rsid w:val="00DF232D"/>
    <w:rsid w:val="00DF53AF"/>
    <w:rsid w:val="00E02C45"/>
    <w:rsid w:val="00E0412C"/>
    <w:rsid w:val="00E06084"/>
    <w:rsid w:val="00E400BC"/>
    <w:rsid w:val="00E40394"/>
    <w:rsid w:val="00E470D2"/>
    <w:rsid w:val="00E80CAC"/>
    <w:rsid w:val="00E90790"/>
    <w:rsid w:val="00EA24E5"/>
    <w:rsid w:val="00EA25A3"/>
    <w:rsid w:val="00EC4863"/>
    <w:rsid w:val="00ED030A"/>
    <w:rsid w:val="00ED294F"/>
    <w:rsid w:val="00EE507E"/>
    <w:rsid w:val="00F12559"/>
    <w:rsid w:val="00F24AE8"/>
    <w:rsid w:val="00F341CB"/>
    <w:rsid w:val="00F57A25"/>
    <w:rsid w:val="00F670E2"/>
    <w:rsid w:val="00FA034B"/>
    <w:rsid w:val="00FB49F7"/>
    <w:rsid w:val="00FF176C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7C5470"/>
  <w15:chartTrackingRefBased/>
  <w15:docId w15:val="{D14465F9-FB8A-4D6D-9CC7-03535877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="Helvetica" w:hAnsi="Helvetica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51D52"/>
    <w:rPr>
      <w:szCs w:val="22"/>
      <w:lang w:eastAsia="en-US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496138"/>
    <w:pPr>
      <w:keepNext/>
      <w:keepLines/>
      <w:spacing w:before="240"/>
      <w:outlineLvl w:val="0"/>
    </w:pPr>
    <w:rPr>
      <w:rFonts w:eastAsia="Times New Roman"/>
      <w:b/>
      <w:bCs/>
      <w:color w:val="000000"/>
      <w:sz w:val="28"/>
      <w:szCs w:val="28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496138"/>
    <w:pPr>
      <w:keepNext/>
      <w:keepLines/>
      <w:spacing w:before="200"/>
      <w:outlineLvl w:val="1"/>
    </w:pPr>
    <w:rPr>
      <w:rFonts w:eastAsia="Times New Roman"/>
      <w:bCs/>
      <w:color w:val="000000"/>
      <w:sz w:val="26"/>
      <w:szCs w:val="26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24199E"/>
    <w:pPr>
      <w:keepNext/>
      <w:keepLines/>
      <w:spacing w:before="120"/>
      <w:ind w:left="284"/>
      <w:outlineLvl w:val="2"/>
    </w:pPr>
    <w:rPr>
      <w:rFonts w:eastAsia="Times New Roman"/>
      <w:b/>
      <w:bCs/>
      <w:color w:val="000000"/>
      <w:szCs w:val="20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DF232D"/>
    <w:pPr>
      <w:keepNext/>
      <w:keepLines/>
      <w:spacing w:before="120"/>
      <w:ind w:left="284"/>
      <w:outlineLvl w:val="3"/>
    </w:pPr>
    <w:rPr>
      <w:rFonts w:eastAsia="Times New Roman"/>
      <w:b/>
      <w:bCs/>
      <w:iCs/>
      <w:color w:val="595959"/>
    </w:rPr>
  </w:style>
  <w:style w:type="paragraph" w:styleId="Kop5">
    <w:name w:val="heading 5"/>
    <w:basedOn w:val="Standaard"/>
    <w:next w:val="Standaard"/>
    <w:link w:val="Kop5Char"/>
    <w:autoRedefine/>
    <w:uiPriority w:val="9"/>
    <w:unhideWhenUsed/>
    <w:qFormat/>
    <w:rsid w:val="0024199E"/>
    <w:pPr>
      <w:keepNext/>
      <w:keepLines/>
      <w:spacing w:before="120"/>
      <w:outlineLvl w:val="4"/>
    </w:pPr>
    <w:rPr>
      <w:rFonts w:eastAsia="Times New Roman"/>
      <w:b/>
      <w:i/>
      <w:color w:val="000000"/>
    </w:rPr>
  </w:style>
  <w:style w:type="paragraph" w:styleId="Kop6">
    <w:name w:val="heading 6"/>
    <w:basedOn w:val="Standaard"/>
    <w:next w:val="Standaard"/>
    <w:link w:val="Kop6Char"/>
    <w:autoRedefine/>
    <w:uiPriority w:val="9"/>
    <w:unhideWhenUsed/>
    <w:qFormat/>
    <w:rsid w:val="00271A43"/>
    <w:pPr>
      <w:keepNext/>
      <w:keepLines/>
      <w:spacing w:before="120"/>
      <w:outlineLvl w:val="5"/>
    </w:pPr>
    <w:rPr>
      <w:rFonts w:eastAsia="Times New Roman"/>
      <w:i/>
      <w:iCs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C0AD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C0AD2"/>
  </w:style>
  <w:style w:type="paragraph" w:styleId="Voettekst">
    <w:name w:val="footer"/>
    <w:basedOn w:val="Standaard"/>
    <w:link w:val="VoettekstChar"/>
    <w:uiPriority w:val="99"/>
    <w:unhideWhenUsed/>
    <w:rsid w:val="00BC0AD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C0AD2"/>
  </w:style>
  <w:style w:type="paragraph" w:styleId="Lijstalinea">
    <w:name w:val="List Paragraph"/>
    <w:basedOn w:val="Standaard"/>
    <w:uiPriority w:val="34"/>
    <w:qFormat/>
    <w:rsid w:val="00E0412C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6E2C7F"/>
    <w:rPr>
      <w:rFonts w:eastAsia="Times New Roman"/>
      <w:sz w:val="22"/>
      <w:szCs w:val="22"/>
    </w:rPr>
  </w:style>
  <w:style w:type="character" w:customStyle="1" w:styleId="GeenafstandChar">
    <w:name w:val="Geen afstand Char"/>
    <w:link w:val="Geenafstand"/>
    <w:uiPriority w:val="1"/>
    <w:rsid w:val="006E2C7F"/>
    <w:rPr>
      <w:rFonts w:eastAsia="Times New Roman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E2C7F"/>
    <w:rPr>
      <w:rFonts w:ascii="Tahoma" w:hAnsi="Tahoma" w:cs="Tahoma"/>
      <w:szCs w:val="16"/>
    </w:rPr>
  </w:style>
  <w:style w:type="character" w:customStyle="1" w:styleId="BallontekstChar">
    <w:name w:val="Ballontekst Char"/>
    <w:link w:val="Ballontekst"/>
    <w:uiPriority w:val="99"/>
    <w:semiHidden/>
    <w:rsid w:val="006E2C7F"/>
    <w:rPr>
      <w:rFonts w:ascii="Tahoma" w:hAnsi="Tahoma" w:cs="Tahoma"/>
      <w:sz w:val="16"/>
      <w:szCs w:val="16"/>
    </w:rPr>
  </w:style>
  <w:style w:type="paragraph" w:customStyle="1" w:styleId="Voorbladtitel">
    <w:name w:val="Voorblad_titel"/>
    <w:basedOn w:val="Geenafstand"/>
    <w:link w:val="VoorbladtitelChar"/>
    <w:qFormat/>
    <w:rsid w:val="009E1E66"/>
    <w:pPr>
      <w:spacing w:after="120"/>
    </w:pPr>
    <w:rPr>
      <w:color w:val="FFFFFF"/>
      <w:sz w:val="36"/>
      <w:szCs w:val="36"/>
    </w:rPr>
  </w:style>
  <w:style w:type="paragraph" w:customStyle="1" w:styleId="Voorbladsubtitels">
    <w:name w:val="Voorblad_subtitels"/>
    <w:basedOn w:val="Standaard"/>
    <w:link w:val="VoorbladsubtitelsChar"/>
    <w:qFormat/>
    <w:rsid w:val="00440E12"/>
    <w:rPr>
      <w:color w:val="FFFFFF"/>
    </w:rPr>
  </w:style>
  <w:style w:type="character" w:customStyle="1" w:styleId="VoorbladtitelChar">
    <w:name w:val="Voorblad_titel Char"/>
    <w:link w:val="Voorbladtitel"/>
    <w:rsid w:val="009E1E66"/>
    <w:rPr>
      <w:rFonts w:ascii="Helvetica" w:eastAsia="Times New Roman" w:hAnsi="Helvetica" w:cs="Times New Roman"/>
      <w:color w:val="FFFFFF"/>
      <w:sz w:val="36"/>
      <w:szCs w:val="36"/>
      <w:lang w:eastAsia="nl-BE"/>
    </w:rPr>
  </w:style>
  <w:style w:type="paragraph" w:customStyle="1" w:styleId="Tussenpaginatitel">
    <w:name w:val="Tussenpagina_titel"/>
    <w:basedOn w:val="Stijl1"/>
    <w:link w:val="TussenpaginatitelChar"/>
    <w:qFormat/>
    <w:rsid w:val="00E02C45"/>
    <w:rPr>
      <w:color w:val="006FB8"/>
    </w:rPr>
  </w:style>
  <w:style w:type="character" w:customStyle="1" w:styleId="VoorbladsubtitelsChar">
    <w:name w:val="Voorblad_subtitels Char"/>
    <w:link w:val="Voorbladsubtitels"/>
    <w:rsid w:val="00440E12"/>
    <w:rPr>
      <w:color w:val="FFFFFF"/>
    </w:rPr>
  </w:style>
  <w:style w:type="paragraph" w:customStyle="1" w:styleId="Tussenpaginasubtitel">
    <w:name w:val="Tussenpagina_subtitel"/>
    <w:basedOn w:val="Standaard"/>
    <w:link w:val="TussenpaginasubtitelChar"/>
    <w:qFormat/>
    <w:rsid w:val="00E02C45"/>
    <w:rPr>
      <w:color w:val="006FB8"/>
      <w:sz w:val="48"/>
      <w:szCs w:val="48"/>
    </w:rPr>
  </w:style>
  <w:style w:type="character" w:customStyle="1" w:styleId="TussenpaginatitelChar">
    <w:name w:val="Tussenpagina_titel Char"/>
    <w:link w:val="Tussenpaginatitel"/>
    <w:rsid w:val="00E02C45"/>
    <w:rPr>
      <w:color w:val="006FB8"/>
      <w:sz w:val="72"/>
      <w:szCs w:val="72"/>
    </w:rPr>
  </w:style>
  <w:style w:type="paragraph" w:customStyle="1" w:styleId="Stijl1">
    <w:name w:val="Stijl1"/>
    <w:link w:val="Stijl1Char"/>
    <w:rsid w:val="00114242"/>
    <w:rPr>
      <w:sz w:val="72"/>
      <w:szCs w:val="72"/>
      <w:lang w:eastAsia="en-US"/>
    </w:rPr>
  </w:style>
  <w:style w:type="character" w:customStyle="1" w:styleId="TussenpaginasubtitelChar">
    <w:name w:val="Tussenpagina_subtitel Char"/>
    <w:link w:val="Tussenpaginasubtitel"/>
    <w:rsid w:val="00E02C45"/>
    <w:rPr>
      <w:color w:val="006FB8"/>
      <w:sz w:val="48"/>
      <w:szCs w:val="48"/>
    </w:rPr>
  </w:style>
  <w:style w:type="character" w:customStyle="1" w:styleId="Kop1Char">
    <w:name w:val="Kop 1 Char"/>
    <w:link w:val="Kop1"/>
    <w:uiPriority w:val="9"/>
    <w:rsid w:val="00496138"/>
    <w:rPr>
      <w:rFonts w:ascii="Helvetica" w:eastAsia="Times New Roman" w:hAnsi="Helvetica" w:cs="Times New Roman"/>
      <w:b/>
      <w:bCs/>
      <w:color w:val="000000"/>
      <w:sz w:val="28"/>
      <w:szCs w:val="28"/>
    </w:rPr>
  </w:style>
  <w:style w:type="character" w:customStyle="1" w:styleId="Stijl1Char">
    <w:name w:val="Stijl1 Char"/>
    <w:link w:val="Stijl1"/>
    <w:rsid w:val="00114242"/>
    <w:rPr>
      <w:sz w:val="72"/>
      <w:szCs w:val="72"/>
    </w:rPr>
  </w:style>
  <w:style w:type="character" w:customStyle="1" w:styleId="Kop2Char">
    <w:name w:val="Kop 2 Char"/>
    <w:link w:val="Kop2"/>
    <w:uiPriority w:val="9"/>
    <w:rsid w:val="00496138"/>
    <w:rPr>
      <w:rFonts w:ascii="Helvetica" w:eastAsia="Times New Roman" w:hAnsi="Helvetica" w:cs="Times New Roman"/>
      <w:bCs/>
      <w:color w:val="000000"/>
      <w:sz w:val="26"/>
      <w:szCs w:val="26"/>
    </w:rPr>
  </w:style>
  <w:style w:type="character" w:customStyle="1" w:styleId="Kop3Char">
    <w:name w:val="Kop 3 Char"/>
    <w:link w:val="Kop3"/>
    <w:uiPriority w:val="9"/>
    <w:rsid w:val="0024199E"/>
    <w:rPr>
      <w:rFonts w:ascii="Helvetica" w:eastAsia="Times New Roman" w:hAnsi="Helvetica" w:cs="Times New Roman"/>
      <w:b/>
      <w:bCs/>
      <w:color w:val="000000"/>
      <w:sz w:val="20"/>
      <w:szCs w:val="20"/>
    </w:rPr>
  </w:style>
  <w:style w:type="character" w:customStyle="1" w:styleId="Kop4Char">
    <w:name w:val="Kop 4 Char"/>
    <w:link w:val="Kop4"/>
    <w:uiPriority w:val="9"/>
    <w:rsid w:val="00DF232D"/>
    <w:rPr>
      <w:rFonts w:ascii="Helvetica" w:eastAsia="Times New Roman" w:hAnsi="Helvetica" w:cs="Times New Roman"/>
      <w:b/>
      <w:bCs/>
      <w:iCs/>
      <w:color w:val="595959"/>
      <w:sz w:val="16"/>
    </w:rPr>
  </w:style>
  <w:style w:type="character" w:customStyle="1" w:styleId="Kop5Char">
    <w:name w:val="Kop 5 Char"/>
    <w:link w:val="Kop5"/>
    <w:uiPriority w:val="9"/>
    <w:rsid w:val="0024199E"/>
    <w:rPr>
      <w:rFonts w:ascii="Helvetica" w:eastAsia="Times New Roman" w:hAnsi="Helvetica" w:cs="Times New Roman"/>
      <w:b/>
      <w:i/>
      <w:color w:val="000000"/>
      <w:sz w:val="16"/>
    </w:rPr>
  </w:style>
  <w:style w:type="character" w:customStyle="1" w:styleId="Kop6Char">
    <w:name w:val="Kop 6 Char"/>
    <w:link w:val="Kop6"/>
    <w:uiPriority w:val="9"/>
    <w:rsid w:val="00271A43"/>
    <w:rPr>
      <w:rFonts w:ascii="Helvetica" w:eastAsia="Times New Roman" w:hAnsi="Helvetica" w:cs="Times New Roman"/>
      <w:i/>
      <w:iCs/>
      <w:color w:val="000000"/>
      <w:sz w:val="16"/>
    </w:rPr>
  </w:style>
  <w:style w:type="table" w:styleId="Tabelraster">
    <w:name w:val="Table Grid"/>
    <w:basedOn w:val="Standaardtabel"/>
    <w:uiPriority w:val="59"/>
    <w:rsid w:val="009C7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uiPriority w:val="99"/>
    <w:semiHidden/>
    <w:rsid w:val="005B54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ageco&#246;rdinatie\Stageco&#246;rdinatie2015_2016\voorblad_stageverslag_TI_1516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7C304-72CB-4330-A4A0-08BC168D3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voorblad_stageverslag_TI_1516.dot</Template>
  <TotalTime>214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Digipolis Antwerpen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HoGent</dc:creator>
  <cp:keywords/>
  <cp:lastModifiedBy>Lyva Van Damme</cp:lastModifiedBy>
  <cp:revision>7</cp:revision>
  <cp:lastPrinted>2019-02-14T10:37:00Z</cp:lastPrinted>
  <dcterms:created xsi:type="dcterms:W3CDTF">2019-03-27T19:10:00Z</dcterms:created>
  <dcterms:modified xsi:type="dcterms:W3CDTF">2019-04-03T21:06:00Z</dcterms:modified>
</cp:coreProperties>
</file>